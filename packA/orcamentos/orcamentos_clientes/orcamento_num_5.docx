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31/6/2021 11:0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Maria Silva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Sintra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956788920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648488866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Dr. Pedro Carvalho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Setubal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939954363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654345255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Odontopediatria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73,8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60.0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0.0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13.8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73,8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