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28/6/2021 9:0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Pedro Carvalho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Loures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965353342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647453564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Dra. Anabela Alves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Sintra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235577877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365487563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Periodontologia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43,8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60.0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30.0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13.8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43,8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